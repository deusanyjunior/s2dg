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D3E" w:rsidRDefault="00CC4D3E" w:rsidP="00CC4D3E">
      <w:pPr>
        <w:pStyle w:val="Ttulo"/>
        <w:rPr>
          <w:lang w:val="pt-BR"/>
        </w:rPr>
      </w:pPr>
      <w:r w:rsidRPr="00CC4D3E">
        <w:rPr>
          <w:lang w:val="pt-BR"/>
        </w:rPr>
        <w:t>S2DG – Sistema Docente/Discente de Graduação</w:t>
      </w:r>
      <w:r w:rsidR="00E96106" w:rsidRPr="00CC4D3E">
        <w:rPr>
          <w:lang w:val="pt-BR"/>
        </w:rPr>
        <w:br/>
      </w:r>
      <w:r w:rsidR="00252C7D">
        <w:rPr>
          <w:lang w:val="pt-BR"/>
        </w:rPr>
        <w:t>Entrevista com Usuário</w:t>
      </w:r>
    </w:p>
    <w:p w:rsidR="00FD11CE" w:rsidRPr="00584545" w:rsidRDefault="00FD11CE" w:rsidP="00FD11CE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2"/>
          <w:szCs w:val="36"/>
          <w:lang w:val="pt-BR" w:eastAsia="pt-BR"/>
        </w:rPr>
      </w:pPr>
      <w:r w:rsidRPr="00584545">
        <w:rPr>
          <w:rFonts w:ascii="Arial" w:hAnsi="Arial" w:cs="Arial"/>
          <w:b/>
          <w:bCs/>
          <w:sz w:val="32"/>
          <w:szCs w:val="36"/>
          <w:lang w:val="pt-BR" w:eastAsia="pt-BR"/>
        </w:rPr>
        <w:t>Histórico da Revisão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/>
      </w:tblPr>
      <w:tblGrid>
        <w:gridCol w:w="2254"/>
        <w:gridCol w:w="2177"/>
        <w:gridCol w:w="2210"/>
        <w:gridCol w:w="2215"/>
      </w:tblGrid>
      <w:tr w:rsidR="00FD11CE" w:rsidRPr="00584545" w:rsidTr="008A0DD7">
        <w:tc>
          <w:tcPr>
            <w:tcW w:w="2254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Data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</w:t>
            </w:r>
            <w:r w:rsidRPr="009256C3">
              <w:rPr>
                <w:sz w:val="22"/>
                <w:lang w:val="pt-BR"/>
              </w:rPr>
              <w:t>rs</w:t>
            </w:r>
            <w:r w:rsidRPr="00584545">
              <w:rPr>
                <w:sz w:val="22"/>
                <w:lang w:val="pt-BR"/>
              </w:rPr>
              <w:t>ão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Descrição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Autor</w:t>
            </w:r>
          </w:p>
        </w:tc>
      </w:tr>
      <w:tr w:rsidR="00FD11CE" w:rsidRPr="00584545" w:rsidTr="008A0DD7">
        <w:tc>
          <w:tcPr>
            <w:tcW w:w="2254" w:type="dxa"/>
          </w:tcPr>
          <w:p w:rsidR="00FD11CE" w:rsidRPr="00584545" w:rsidRDefault="00252C7D" w:rsidP="00252C7D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26</w:t>
            </w:r>
            <w:r w:rsidR="00FD11CE">
              <w:rPr>
                <w:sz w:val="22"/>
                <w:lang w:val="pt-BR"/>
              </w:rPr>
              <w:t>/ju</w:t>
            </w:r>
            <w:r>
              <w:rPr>
                <w:sz w:val="22"/>
                <w:lang w:val="pt-BR"/>
              </w:rPr>
              <w:t>l</w:t>
            </w:r>
            <w:r w:rsidR="00FD11CE">
              <w:rPr>
                <w:sz w:val="22"/>
                <w:lang w:val="pt-BR"/>
              </w:rPr>
              <w:t>ho/2009</w:t>
            </w:r>
          </w:p>
        </w:tc>
        <w:tc>
          <w:tcPr>
            <w:tcW w:w="2177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1.0</w:t>
            </w:r>
          </w:p>
        </w:tc>
        <w:tc>
          <w:tcPr>
            <w:tcW w:w="2210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 w:rsidRPr="00584545">
              <w:rPr>
                <w:sz w:val="22"/>
                <w:lang w:val="pt-BR"/>
              </w:rPr>
              <w:t>Versão inicial</w:t>
            </w:r>
          </w:p>
        </w:tc>
        <w:tc>
          <w:tcPr>
            <w:tcW w:w="2215" w:type="dxa"/>
          </w:tcPr>
          <w:p w:rsidR="00FD11CE" w:rsidRPr="00584545" w:rsidRDefault="00FD11CE" w:rsidP="008A0DD7">
            <w:pPr>
              <w:spacing w:before="100" w:beforeAutospacing="1" w:after="100" w:afterAutospacing="1"/>
              <w:jc w:val="center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Anderson Vinícius</w:t>
            </w:r>
          </w:p>
        </w:tc>
      </w:tr>
    </w:tbl>
    <w:p w:rsidR="00FD11CE" w:rsidRPr="00CC4D3E" w:rsidRDefault="00FD11CE" w:rsidP="00CC4D3E">
      <w:pPr>
        <w:pStyle w:val="Ttulo"/>
        <w:rPr>
          <w:lang w:val="pt-BR"/>
        </w:rPr>
      </w:pPr>
    </w:p>
    <w:p w:rsidR="00E96106" w:rsidRPr="00252C7D" w:rsidRDefault="00252C7D" w:rsidP="008866E4">
      <w:pPr>
        <w:pStyle w:val="Ttulo1"/>
        <w:rPr>
          <w:lang w:val="pt-BR"/>
        </w:rPr>
      </w:pPr>
      <w:r w:rsidRPr="00252C7D">
        <w:rPr>
          <w:lang w:val="pt-BR"/>
        </w:rPr>
        <w:t>Descrição do Usu</w:t>
      </w:r>
      <w:r>
        <w:rPr>
          <w:lang w:val="pt-BR"/>
        </w:rPr>
        <w:t>ário</w:t>
      </w:r>
    </w:p>
    <w:p w:rsidR="00E96106" w:rsidRDefault="00252C7D">
      <w:pPr>
        <w:pStyle w:val="Corpodetexto"/>
        <w:rPr>
          <w:lang w:val="pt-BR"/>
        </w:rPr>
      </w:pPr>
      <w:r>
        <w:rPr>
          <w:lang w:val="pt-BR"/>
        </w:rPr>
        <w:t>Nome: Milton Marques</w:t>
      </w:r>
    </w:p>
    <w:p w:rsidR="00252C7D" w:rsidRDefault="00252C7D" w:rsidP="00252C7D">
      <w:pPr>
        <w:pStyle w:val="Corpodetexto"/>
        <w:rPr>
          <w:lang w:val="pt-BR"/>
        </w:rPr>
      </w:pPr>
      <w:r>
        <w:rPr>
          <w:lang w:val="pt-BR"/>
        </w:rPr>
        <w:t>Tipo de Usuário: Professor</w:t>
      </w:r>
    </w:p>
    <w:p w:rsidR="0004738B" w:rsidRDefault="0004738B" w:rsidP="00252C7D">
      <w:pPr>
        <w:pStyle w:val="Corpodetexto"/>
        <w:rPr>
          <w:lang w:val="pt-BR"/>
        </w:rPr>
      </w:pPr>
      <w:r>
        <w:rPr>
          <w:lang w:val="pt-BR"/>
        </w:rPr>
        <w:t xml:space="preserve">Centro ao qual está alocado: </w:t>
      </w:r>
      <w:r w:rsidR="004A07CD">
        <w:rPr>
          <w:lang w:val="pt-BR"/>
        </w:rPr>
        <w:t>CCHLA, Campus I, UFPB</w:t>
      </w:r>
    </w:p>
    <w:p w:rsidR="00E96106" w:rsidRDefault="00252C7D" w:rsidP="008866E4">
      <w:pPr>
        <w:pStyle w:val="Ttulo1"/>
      </w:pPr>
      <w:r>
        <w:t>Críticas ao Sistema Legado</w:t>
      </w:r>
    </w:p>
    <w:p w:rsidR="001557E5" w:rsidRDefault="00252C7D" w:rsidP="00252C7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insere muita burocracia para realizar tarefas muito simples, na maioria das vezes, na visão do usuário.</w:t>
      </w:r>
    </w:p>
    <w:p w:rsidR="00252C7D" w:rsidRDefault="00252C7D" w:rsidP="00252C7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exige muitos cliques para realizar alterações - editar informações. Exemplo: Para inserir/editar uma nota de um determinado aluno é necessário clicar duas vezes e ainda mais um clique para finalizar a edição, totalizando 3 cliques para cada inserção/edição de nota. Supondo que um professor tenha 50 alunos em uma determinada turma e que sua disciplina tenha três avaliações, será necessário que o professor dê um total de 450 cliques, o que torna tal tarefa bastante lenta e cansativa.</w:t>
      </w:r>
    </w:p>
    <w:p w:rsidR="00252C7D" w:rsidRDefault="00252C7D" w:rsidP="00252C7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Não é necessário que o sistema exiba mensagens de aviso a todo momento e que, ainda, tenham que ser </w:t>
      </w:r>
      <w:r w:rsidR="0004738B">
        <w:rPr>
          <w:lang w:val="pt-BR"/>
        </w:rPr>
        <w:t>fechadas para que o usuário possa continuar realizando suas tarefas.</w:t>
      </w:r>
    </w:p>
    <w:p w:rsidR="0004738B" w:rsidRDefault="0004738B" w:rsidP="00252C7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Para editar a freqüência dos alunos é necessário que o usuário “abra” a turma e, posteriormente, “abra” o aluno. O sistema deveria oferecer a opção de editar as informações de freqüência em uma única tela.</w:t>
      </w:r>
    </w:p>
    <w:p w:rsidR="002660DF" w:rsidRPr="00252C7D" w:rsidRDefault="002660DF" w:rsidP="00252C7D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Algumas funcionalidades do sistema são restringidas dos professores sem aviso prévio e antes do último dia do semestre letivo, o que torna o sistema intransigente.</w:t>
      </w:r>
    </w:p>
    <w:p w:rsidR="008866E4" w:rsidRDefault="004A07CD" w:rsidP="004A07CD">
      <w:pPr>
        <w:pStyle w:val="Ttulo1"/>
        <w:rPr>
          <w:lang w:val="pt-BR"/>
        </w:rPr>
      </w:pPr>
      <w:r>
        <w:rPr>
          <w:lang w:val="pt-BR"/>
        </w:rPr>
        <w:t>Sugestões para um Novo Sistema</w:t>
      </w:r>
    </w:p>
    <w:p w:rsidR="004A07CD" w:rsidRDefault="002660DF" w:rsidP="002660DF">
      <w:pPr>
        <w:pStyle w:val="Corpodetexto"/>
        <w:numPr>
          <w:ilvl w:val="0"/>
          <w:numId w:val="11"/>
        </w:numPr>
        <w:rPr>
          <w:lang w:val="pt-BR"/>
        </w:rPr>
      </w:pPr>
      <w:r>
        <w:rPr>
          <w:lang w:val="pt-BR"/>
        </w:rPr>
        <w:t>O usuário deve ter acesso e controle de todas as funções do sistema até o último dia do semestre letivo.</w:t>
      </w:r>
    </w:p>
    <w:p w:rsidR="002660DF" w:rsidRDefault="002660DF" w:rsidP="002660DF">
      <w:pPr>
        <w:pStyle w:val="Corpodetexto"/>
        <w:numPr>
          <w:ilvl w:val="0"/>
          <w:numId w:val="11"/>
        </w:numPr>
        <w:rPr>
          <w:lang w:val="pt-BR"/>
        </w:rPr>
      </w:pPr>
      <w:r>
        <w:rPr>
          <w:lang w:val="pt-BR"/>
        </w:rPr>
        <w:t>O sistema deve ser objetivo e claro, permitindo que o professor realize as atividades facilmente e em curto espaço de tempo.</w:t>
      </w:r>
    </w:p>
    <w:p w:rsidR="002660DF" w:rsidRDefault="002660DF" w:rsidP="002660DF">
      <w:pPr>
        <w:pStyle w:val="Corpodetexto"/>
        <w:numPr>
          <w:ilvl w:val="0"/>
          <w:numId w:val="11"/>
        </w:numPr>
        <w:rPr>
          <w:lang w:val="pt-BR"/>
        </w:rPr>
      </w:pPr>
      <w:r>
        <w:rPr>
          <w:lang w:val="pt-BR"/>
        </w:rPr>
        <w:t>O sistema deve enviar a senha do usuário para o e-mail por ele cadastrado no sistema, caso o usuário tenha requisitado o serviço de envio de senha pelo sistema. O professor que não possuir uma conta de e-mail deve, obrigatoriamente, na visão do usuário entrevistado, criar uma conta.</w:t>
      </w:r>
    </w:p>
    <w:p w:rsidR="002660DF" w:rsidRDefault="002660DF" w:rsidP="002660DF">
      <w:pPr>
        <w:pStyle w:val="Corpodetexto"/>
        <w:numPr>
          <w:ilvl w:val="0"/>
          <w:numId w:val="11"/>
        </w:numPr>
        <w:rPr>
          <w:lang w:val="pt-BR"/>
        </w:rPr>
      </w:pPr>
      <w:r>
        <w:rPr>
          <w:lang w:val="pt-BR"/>
        </w:rPr>
        <w:t>O sistema deve oferecer a funcionalidade de criar automaticamente um campo de nota referente à Prova Final</w:t>
      </w:r>
      <w:r w:rsidR="00D62513">
        <w:rPr>
          <w:lang w:val="pt-BR"/>
        </w:rPr>
        <w:t xml:space="preserve"> para aqueles alunos que tenham a necessidade de realizá-la. O sistema deverá, também, calcular automaticamente a nota final do aluno, levando em consideração a fórmula disponibilizada pela CODESC para o cálculo da média final.</w:t>
      </w:r>
    </w:p>
    <w:p w:rsidR="00D62513" w:rsidRDefault="00D62513" w:rsidP="002660DF">
      <w:pPr>
        <w:pStyle w:val="Corpodetexto"/>
        <w:numPr>
          <w:ilvl w:val="0"/>
          <w:numId w:val="11"/>
        </w:numPr>
        <w:rPr>
          <w:lang w:val="pt-BR"/>
        </w:rPr>
      </w:pPr>
      <w:r>
        <w:rPr>
          <w:lang w:val="pt-BR"/>
        </w:rPr>
        <w:lastRenderedPageBreak/>
        <w:t>No setor de edição de freqüências, o sistema deve listar todos os alunos e todos os dias de aula para que, assim, o professor possa editar a freqüência de uma forma mais simples e ágil.</w:t>
      </w:r>
    </w:p>
    <w:p w:rsidR="00D62513" w:rsidRDefault="00D62513" w:rsidP="002660DF">
      <w:pPr>
        <w:pStyle w:val="Corpodetexto"/>
        <w:numPr>
          <w:ilvl w:val="0"/>
          <w:numId w:val="11"/>
        </w:numPr>
        <w:rPr>
          <w:lang w:val="pt-BR"/>
        </w:rPr>
      </w:pPr>
      <w:r>
        <w:rPr>
          <w:lang w:val="pt-BR"/>
        </w:rPr>
        <w:t>O sistema deve listar a freqüência por aluno. Mas o sistema também deve oferecer a opção de listar a freqüência por data.</w:t>
      </w:r>
    </w:p>
    <w:p w:rsidR="00D62513" w:rsidRDefault="00D62513" w:rsidP="002660DF">
      <w:pPr>
        <w:pStyle w:val="Corpodetexto"/>
        <w:numPr>
          <w:ilvl w:val="0"/>
          <w:numId w:val="11"/>
        </w:numPr>
        <w:rPr>
          <w:lang w:val="pt-BR"/>
        </w:rPr>
      </w:pPr>
      <w:r>
        <w:rPr>
          <w:lang w:val="pt-BR"/>
        </w:rPr>
        <w:t>Caso o professor ministre uma disciplina que ministrou no semestre anterior, o sistema deve oferecer a opção de copiar a programação das aulas e o plano de curso utilizados no semestre anterior.</w:t>
      </w:r>
    </w:p>
    <w:p w:rsidR="004A07CD" w:rsidRPr="004A07CD" w:rsidRDefault="004A07CD" w:rsidP="004A07CD">
      <w:pPr>
        <w:rPr>
          <w:lang w:val="pt-BR"/>
        </w:rPr>
      </w:pPr>
    </w:p>
    <w:sectPr w:rsidR="004A07CD" w:rsidRPr="004A07CD" w:rsidSect="00857730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F5C" w:rsidRDefault="00DF4F5C">
      <w:r>
        <w:separator/>
      </w:r>
    </w:p>
  </w:endnote>
  <w:endnote w:type="continuationSeparator" w:id="1">
    <w:p w:rsidR="00DF4F5C" w:rsidRDefault="00DF4F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 w:rsidP="001C3E3D">
          <w:pPr>
            <w:jc w:val="right"/>
            <w:rPr>
              <w:sz w:val="20"/>
            </w:rPr>
          </w:pPr>
          <w:r>
            <w:rPr>
              <w:sz w:val="20"/>
            </w:rPr>
            <w:t>P</w:t>
          </w:r>
          <w:r w:rsidR="001C3E3D">
            <w:rPr>
              <w:sz w:val="20"/>
            </w:rPr>
            <w:t>ágina</w:t>
          </w:r>
          <w:r>
            <w:rPr>
              <w:sz w:val="20"/>
            </w:rPr>
            <w:t xml:space="preserve"> </w:t>
          </w:r>
          <w:r w:rsidR="00B07449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B07449">
            <w:rPr>
              <w:rStyle w:val="Nmerodepgina"/>
              <w:sz w:val="20"/>
            </w:rPr>
            <w:fldChar w:fldCharType="separate"/>
          </w:r>
          <w:r w:rsidR="00D62513">
            <w:rPr>
              <w:rStyle w:val="Nmerodepgina"/>
              <w:noProof/>
              <w:sz w:val="20"/>
            </w:rPr>
            <w:t>1</w:t>
          </w:r>
          <w:r w:rsidR="00B07449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="001C3E3D">
            <w:rPr>
              <w:rStyle w:val="Nmerodepgina"/>
              <w:sz w:val="20"/>
            </w:rPr>
            <w:t>de</w:t>
          </w:r>
          <w:r>
            <w:rPr>
              <w:rStyle w:val="Nmerodepgina"/>
              <w:sz w:val="20"/>
            </w:rPr>
            <w:t xml:space="preserve"> </w:t>
          </w:r>
          <w:r w:rsidR="00B07449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B07449" w:rsidRPr="006F60B2">
            <w:rPr>
              <w:rStyle w:val="Nmerodepgina"/>
              <w:sz w:val="20"/>
              <w:szCs w:val="20"/>
            </w:rPr>
            <w:fldChar w:fldCharType="separate"/>
          </w:r>
          <w:r w:rsidR="00D62513">
            <w:rPr>
              <w:rStyle w:val="Nmerodepgina"/>
              <w:noProof/>
              <w:sz w:val="20"/>
              <w:szCs w:val="20"/>
            </w:rPr>
            <w:t>2</w:t>
          </w:r>
          <w:r w:rsidR="00B07449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F5C" w:rsidRDefault="00DF4F5C">
      <w:r>
        <w:separator/>
      </w:r>
    </w:p>
  </w:footnote>
  <w:footnote w:type="continuationSeparator" w:id="1">
    <w:p w:rsidR="00DF4F5C" w:rsidRDefault="00DF4F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985EE5" w:rsidTr="001C3E3D">
      <w:trPr>
        <w:trHeight w:val="127"/>
      </w:trPr>
      <w:tc>
        <w:tcPr>
          <w:tcW w:w="6379" w:type="dxa"/>
        </w:tcPr>
        <w:p w:rsidR="00985EE5" w:rsidRPr="00CC4D3E" w:rsidRDefault="001C3E3D" w:rsidP="001C3E3D">
          <w:pPr>
            <w:rPr>
              <w:sz w:val="20"/>
              <w:lang w:val="pt-BR"/>
            </w:rPr>
          </w:pPr>
          <w:r w:rsidRPr="00444E2B">
            <w:rPr>
              <w:b/>
              <w:sz w:val="20"/>
              <w:lang w:val="pt-BR"/>
            </w:rPr>
            <w:t>S2DG – Sistema Docente/Discente de Graduação</w:t>
          </w:r>
        </w:p>
      </w:tc>
      <w:tc>
        <w:tcPr>
          <w:tcW w:w="2369" w:type="dxa"/>
        </w:tcPr>
        <w:p w:rsidR="00985EE5" w:rsidRDefault="001C3E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  <w:lang w:val="pt-BR"/>
            </w:rPr>
            <w:t>Versão: 1.0</w:t>
          </w:r>
        </w:p>
      </w:tc>
    </w:tr>
    <w:tr w:rsidR="00985EE5">
      <w:tc>
        <w:tcPr>
          <w:tcW w:w="6379" w:type="dxa"/>
        </w:tcPr>
        <w:p w:rsidR="00985EE5" w:rsidRPr="00CC4D3E" w:rsidRDefault="00252C7D" w:rsidP="001C3E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>Entrevista com Usuário</w:t>
          </w:r>
        </w:p>
      </w:tc>
      <w:tc>
        <w:tcPr>
          <w:tcW w:w="2369" w:type="dxa"/>
        </w:tcPr>
        <w:p w:rsidR="00985EE5" w:rsidRDefault="00985EE5" w:rsidP="00252C7D">
          <w:pPr>
            <w:rPr>
              <w:sz w:val="20"/>
            </w:rPr>
          </w:pPr>
          <w:r>
            <w:rPr>
              <w:sz w:val="20"/>
            </w:rPr>
            <w:t>Dat</w:t>
          </w:r>
          <w:r w:rsidR="001C3E3D">
            <w:rPr>
              <w:sz w:val="20"/>
            </w:rPr>
            <w:t>a</w:t>
          </w:r>
          <w:r>
            <w:rPr>
              <w:sz w:val="20"/>
            </w:rPr>
            <w:t xml:space="preserve">: </w:t>
          </w:r>
          <w:r w:rsidR="00252C7D">
            <w:rPr>
              <w:sz w:val="20"/>
            </w:rPr>
            <w:t>26</w:t>
          </w:r>
          <w:r w:rsidR="001C3E3D">
            <w:rPr>
              <w:sz w:val="20"/>
            </w:rPr>
            <w:t>/</w:t>
          </w:r>
          <w:r w:rsidR="00252C7D">
            <w:rPr>
              <w:sz w:val="20"/>
            </w:rPr>
            <w:t>julho</w:t>
          </w:r>
          <w:r w:rsidR="001C3E3D">
            <w:rPr>
              <w:sz w:val="20"/>
            </w:rPr>
            <w:t>/2009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65B4E0D"/>
    <w:multiLevelType w:val="hybridMultilevel"/>
    <w:tmpl w:val="B5A4E67E"/>
    <w:lvl w:ilvl="0" w:tplc="8A66E3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5E70EFD"/>
    <w:multiLevelType w:val="hybridMultilevel"/>
    <w:tmpl w:val="8C8072A8"/>
    <w:lvl w:ilvl="0" w:tplc="7F9E40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781010B"/>
    <w:multiLevelType w:val="hybridMultilevel"/>
    <w:tmpl w:val="417EF9BC"/>
    <w:lvl w:ilvl="0" w:tplc="AB4C014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1"/>
  </w:num>
  <w:num w:numId="9">
    <w:abstractNumId w:val="6"/>
  </w:num>
  <w:num w:numId="10">
    <w:abstractNumId w:val="4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attachedTemplate r:id="rId1"/>
  <w:stylePaneFormatFilter w:val="3F01"/>
  <w:doNotTrackMoves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C4D3E"/>
    <w:rsid w:val="0004738B"/>
    <w:rsid w:val="0005497B"/>
    <w:rsid w:val="00080341"/>
    <w:rsid w:val="000D6B1B"/>
    <w:rsid w:val="000E5836"/>
    <w:rsid w:val="000F7AB0"/>
    <w:rsid w:val="001008FF"/>
    <w:rsid w:val="00115045"/>
    <w:rsid w:val="001557E5"/>
    <w:rsid w:val="001751A2"/>
    <w:rsid w:val="001C3E3D"/>
    <w:rsid w:val="00213578"/>
    <w:rsid w:val="00247764"/>
    <w:rsid w:val="00252C7D"/>
    <w:rsid w:val="00260F94"/>
    <w:rsid w:val="002660DF"/>
    <w:rsid w:val="00282FD2"/>
    <w:rsid w:val="002F6DAC"/>
    <w:rsid w:val="00331659"/>
    <w:rsid w:val="003C4DE5"/>
    <w:rsid w:val="004542E5"/>
    <w:rsid w:val="004A07CD"/>
    <w:rsid w:val="00552F2A"/>
    <w:rsid w:val="005947BA"/>
    <w:rsid w:val="006B0D38"/>
    <w:rsid w:val="006F60B2"/>
    <w:rsid w:val="00766670"/>
    <w:rsid w:val="007E6FF8"/>
    <w:rsid w:val="00816568"/>
    <w:rsid w:val="00830563"/>
    <w:rsid w:val="00857730"/>
    <w:rsid w:val="008866E4"/>
    <w:rsid w:val="009256C3"/>
    <w:rsid w:val="00942ADD"/>
    <w:rsid w:val="00975B07"/>
    <w:rsid w:val="00985EE5"/>
    <w:rsid w:val="00A368A1"/>
    <w:rsid w:val="00AD3AE2"/>
    <w:rsid w:val="00B07449"/>
    <w:rsid w:val="00B518F1"/>
    <w:rsid w:val="00C43FB2"/>
    <w:rsid w:val="00CC4D3E"/>
    <w:rsid w:val="00CE5283"/>
    <w:rsid w:val="00D26CF4"/>
    <w:rsid w:val="00D62513"/>
    <w:rsid w:val="00DD175D"/>
    <w:rsid w:val="00DF4F5C"/>
    <w:rsid w:val="00E43F1E"/>
    <w:rsid w:val="00E9008D"/>
    <w:rsid w:val="00E96106"/>
    <w:rsid w:val="00F85BA0"/>
    <w:rsid w:val="00FD1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7730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857730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857730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857730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85773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85773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57730"/>
  </w:style>
  <w:style w:type="paragraph" w:styleId="Corpodetexto">
    <w:name w:val="Body Text"/>
    <w:basedOn w:val="Normal"/>
    <w:link w:val="CorpodetextoChar"/>
    <w:rsid w:val="00857730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85773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UFPB\2009.1\Engenharia%20de%20Software\OpenUp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</TotalTime>
  <Pages>2</Pages>
  <Words>445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Anderson Vinicius</dc:creator>
  <cp:keywords/>
  <dc:description/>
  <cp:lastModifiedBy>Anderson Vinicius</cp:lastModifiedBy>
  <cp:revision>2</cp:revision>
  <cp:lastPrinted>2009-06-07T19:19:00Z</cp:lastPrinted>
  <dcterms:created xsi:type="dcterms:W3CDTF">2009-07-26T23:42:00Z</dcterms:created>
  <dcterms:modified xsi:type="dcterms:W3CDTF">2009-07-26T23:42:00Z</dcterms:modified>
</cp:coreProperties>
</file>